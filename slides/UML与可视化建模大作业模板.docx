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13FAB4DB" w:rsidR="004345EC" w:rsidRDefault="009F62ED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5AD95E41" w:rsidR="004345EC" w:rsidRDefault="00406DF5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</w:t>
            </w:r>
            <w:r>
              <w:rPr>
                <w:rFonts w:hint="eastAsia"/>
                <w:b/>
                <w:sz w:val="28"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1A4F00FB" w:rsidR="004345EC" w:rsidRDefault="000B6A4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</w:t>
            </w:r>
            <w:r>
              <w:rPr>
                <w:rFonts w:hint="eastAsia"/>
                <w:b/>
                <w:sz w:val="28"/>
                <w:szCs w:val="28"/>
              </w:rPr>
              <w:t>综合建模</w:t>
            </w:r>
            <w:r w:rsidR="00486227">
              <w:rPr>
                <w:rFonts w:hint="eastAsia"/>
                <w:b/>
                <w:sz w:val="28"/>
                <w:szCs w:val="28"/>
              </w:rPr>
              <w:t>大作业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516C74C8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201</w:t>
            </w:r>
            <w:r w:rsidR="009F62ED">
              <w:rPr>
                <w:rFonts w:hint="eastAsia"/>
                <w:b/>
                <w:sz w:val="24"/>
              </w:rPr>
              <w:t>9</w:t>
            </w:r>
            <w:r w:rsidR="00426525">
              <w:rPr>
                <w:rFonts w:hint="eastAsia"/>
                <w:b/>
                <w:sz w:val="24"/>
              </w:rPr>
              <w:t>.?.?</w:t>
            </w:r>
            <w:proofErr w:type="gramEnd"/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153D83D9" w14:textId="3CA70EC8" w:rsidR="000B6A44" w:rsidRDefault="000B6A44" w:rsidP="000B6A44">
      <w:pPr>
        <w:snapToGrid w:val="0"/>
        <w:spacing w:line="360" w:lineRule="auto"/>
        <w:outlineLvl w:val="0"/>
        <w:rPr>
          <w:b/>
          <w:sz w:val="24"/>
        </w:rPr>
      </w:pPr>
      <w:r w:rsidRPr="000B6A44">
        <w:rPr>
          <w:rFonts w:hint="eastAsia"/>
          <w:b/>
          <w:sz w:val="24"/>
        </w:rPr>
        <w:t>引</w:t>
      </w:r>
      <w:commentRangeStart w:id="0"/>
      <w:r w:rsidRPr="000B6A44">
        <w:rPr>
          <w:rFonts w:hint="eastAsia"/>
          <w:b/>
          <w:sz w:val="24"/>
        </w:rPr>
        <w:t>言</w:t>
      </w:r>
      <w:commentRangeEnd w:id="0"/>
      <w:r w:rsidR="00065EFC">
        <w:rPr>
          <w:rStyle w:val="ac"/>
        </w:rPr>
        <w:commentReference w:id="0"/>
      </w:r>
    </w:p>
    <w:p w14:paraId="3358522E" w14:textId="140DD699" w:rsidR="000B6A44" w:rsidRDefault="00F15714" w:rsidP="00647539">
      <w:pPr>
        <w:snapToGrid w:val="0"/>
        <w:spacing w:line="360" w:lineRule="auto"/>
        <w:ind w:firstLineChars="200" w:firstLine="420"/>
      </w:pPr>
      <w:r>
        <w:rPr>
          <w:rFonts w:hint="eastAsia"/>
        </w:rPr>
        <w:t>题目简介，</w:t>
      </w:r>
      <w:r>
        <w:rPr>
          <w:rFonts w:hint="eastAsia"/>
        </w:rPr>
        <w:t>3-5</w:t>
      </w:r>
      <w:r>
        <w:rPr>
          <w:rFonts w:hint="eastAsia"/>
        </w:rPr>
        <w:t>行文字，重点介绍提出开发这个软件或系统的动机、软件的作用、以及软件新意（一定要思考并提出创新点来）。</w:t>
      </w:r>
    </w:p>
    <w:p w14:paraId="64FAA1E1" w14:textId="3F61D5FC" w:rsidR="00F50DCF" w:rsidRPr="000B6A44" w:rsidRDefault="00F50DCF" w:rsidP="00647539">
      <w:pPr>
        <w:snapToGrid w:val="0"/>
        <w:spacing w:line="360" w:lineRule="auto"/>
        <w:ind w:firstLineChars="200" w:firstLine="420"/>
      </w:pPr>
      <w:r>
        <w:rPr>
          <w:rFonts w:hint="eastAsia"/>
        </w:rPr>
        <w:t>另一起段，介绍</w:t>
      </w:r>
      <w:bookmarkStart w:id="1" w:name="_GoBack"/>
      <w:bookmarkEnd w:id="1"/>
      <w:r>
        <w:rPr>
          <w:rFonts w:hint="eastAsia"/>
        </w:rPr>
        <w:t>你所要建模的</w:t>
      </w:r>
      <w:r>
        <w:rPr>
          <w:rFonts w:hint="eastAsia"/>
        </w:rPr>
        <w:t>2-3</w:t>
      </w:r>
      <w:r>
        <w:rPr>
          <w:rFonts w:hint="eastAsia"/>
        </w:rPr>
        <w:t>个功能点，每一个点用一句话描述。本段也要有</w:t>
      </w:r>
      <w:r>
        <w:rPr>
          <w:rFonts w:hint="eastAsia"/>
        </w:rPr>
        <w:t>2-3</w:t>
      </w:r>
      <w:r>
        <w:rPr>
          <w:rFonts w:hint="eastAsia"/>
        </w:rPr>
        <w:t>句话。</w:t>
      </w:r>
    </w:p>
    <w:p w14:paraId="047F8E78" w14:textId="4789689B" w:rsidR="006932D2" w:rsidRPr="00C404F4" w:rsidRDefault="000B6A44" w:rsidP="00EC450D"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</w:t>
      </w:r>
      <w:r w:rsidR="00A353B5">
        <w:rPr>
          <w:rFonts w:hint="eastAsia"/>
          <w:b/>
          <w:sz w:val="24"/>
        </w:rPr>
        <w:t>需求模型</w:t>
      </w:r>
    </w:p>
    <w:p w14:paraId="2C8955C8" w14:textId="77777777" w:rsidR="006932D2" w:rsidRDefault="00B648CB" w:rsidP="006932D2">
      <w:pPr>
        <w:spacing w:line="360" w:lineRule="auto"/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7186CA1E" wp14:editId="5B04D21D">
            <wp:extent cx="3048000" cy="1524000"/>
            <wp:effectExtent l="0" t="0" r="0" b="0"/>
            <wp:docPr id="2" name="图片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985F" w14:textId="2214BCBD" w:rsidR="006932D2" w:rsidRDefault="00093F56" w:rsidP="00347DE8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bookmarkStart w:id="2" w:name="OLE_LINK1"/>
      <w:r>
        <w:rPr>
          <w:rFonts w:hint="eastAsia"/>
        </w:rPr>
        <w:t>？？</w:t>
      </w:r>
      <w:commentRangeStart w:id="3"/>
      <w:r w:rsidR="006932D2">
        <w:rPr>
          <w:rFonts w:hint="eastAsia"/>
        </w:rPr>
        <w:t>用例图</w:t>
      </w:r>
      <w:commentRangeEnd w:id="3"/>
      <w:r w:rsidR="00BE2348">
        <w:rPr>
          <w:rStyle w:val="ac"/>
        </w:rPr>
        <w:commentReference w:id="3"/>
      </w:r>
    </w:p>
    <w:bookmarkEnd w:id="2"/>
    <w:p w14:paraId="175E4FA1" w14:textId="77777777" w:rsidR="006932D2" w:rsidRDefault="006932D2" w:rsidP="006932D2">
      <w:pPr>
        <w:spacing w:line="360" w:lineRule="auto"/>
        <w:ind w:left="360"/>
        <w:jc w:val="left"/>
      </w:pPr>
      <w:r>
        <w:rPr>
          <w:rFonts w:hint="eastAsia"/>
        </w:rPr>
        <w:t>注：用例规约内容及项目可自行增加。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6146"/>
      </w:tblGrid>
      <w:tr w:rsidR="006932D2" w14:paraId="7C7A66CD" w14:textId="77777777" w:rsidTr="00646839">
        <w:tc>
          <w:tcPr>
            <w:tcW w:w="1591" w:type="dxa"/>
            <w:shd w:val="clear" w:color="auto" w:fill="auto"/>
          </w:tcPr>
          <w:p w14:paraId="1821822C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14:paraId="588B8BAE" w14:textId="69D1EDB1" w:rsidR="006932D2" w:rsidRDefault="0011156F" w:rsidP="00646839">
            <w:pPr>
              <w:spacing w:line="360" w:lineRule="auto"/>
            </w:pPr>
            <w:r>
              <w:rPr>
                <w:rFonts w:hint="eastAsia"/>
              </w:rPr>
              <w:t>UC</w:t>
            </w:r>
            <w:r w:rsidR="00B83780">
              <w:rPr>
                <w:rFonts w:hint="eastAsia"/>
              </w:rPr>
              <w:t>001</w:t>
            </w:r>
          </w:p>
        </w:tc>
      </w:tr>
      <w:tr w:rsidR="006932D2" w14:paraId="2CD491BD" w14:textId="77777777" w:rsidTr="00AA4FE4">
        <w:trPr>
          <w:trHeight w:val="466"/>
        </w:trPr>
        <w:tc>
          <w:tcPr>
            <w:tcW w:w="1591" w:type="dxa"/>
            <w:shd w:val="clear" w:color="auto" w:fill="auto"/>
          </w:tcPr>
          <w:p w14:paraId="7EC6C972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14:paraId="2B2B07BC" w14:textId="370EEF8E" w:rsidR="006932D2" w:rsidRDefault="00993014" w:rsidP="00646839">
            <w:pPr>
              <w:spacing w:line="360" w:lineRule="auto"/>
            </w:pPr>
            <w:r>
              <w:rPr>
                <w:rFonts w:hint="eastAsia"/>
              </w:rPr>
              <w:t>下订单</w:t>
            </w:r>
          </w:p>
        </w:tc>
      </w:tr>
      <w:tr w:rsidR="006932D2" w14:paraId="25F2EAFC" w14:textId="77777777" w:rsidTr="00646839">
        <w:tc>
          <w:tcPr>
            <w:tcW w:w="1591" w:type="dxa"/>
            <w:shd w:val="clear" w:color="auto" w:fill="auto"/>
          </w:tcPr>
          <w:p w14:paraId="71E7BC59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14:paraId="6231A77A" w14:textId="77777777" w:rsidR="006932D2" w:rsidRDefault="006932D2" w:rsidP="00646839">
            <w:pPr>
              <w:spacing w:line="360" w:lineRule="auto"/>
            </w:pPr>
          </w:p>
        </w:tc>
      </w:tr>
      <w:tr w:rsidR="006932D2" w14:paraId="69A2F62D" w14:textId="77777777" w:rsidTr="00646839">
        <w:tc>
          <w:tcPr>
            <w:tcW w:w="1591" w:type="dxa"/>
            <w:shd w:val="clear" w:color="auto" w:fill="auto"/>
          </w:tcPr>
          <w:p w14:paraId="732D7C18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14:paraId="32FE878D" w14:textId="74EBCED1" w:rsidR="006932D2" w:rsidRDefault="00993014" w:rsidP="00993014">
            <w:pPr>
              <w:spacing w:line="360" w:lineRule="auto"/>
            </w:pPr>
            <w:r>
              <w:rPr>
                <w:rFonts w:hint="eastAsia"/>
              </w:rPr>
              <w:t>买家已经登录，并找到一个想买商品</w:t>
            </w:r>
          </w:p>
        </w:tc>
      </w:tr>
      <w:tr w:rsidR="006932D2" w14:paraId="47166EED" w14:textId="77777777" w:rsidTr="00646839">
        <w:trPr>
          <w:trHeight w:val="932"/>
        </w:trPr>
        <w:tc>
          <w:tcPr>
            <w:tcW w:w="1591" w:type="dxa"/>
            <w:shd w:val="clear" w:color="auto" w:fill="auto"/>
          </w:tcPr>
          <w:p w14:paraId="2BCB00E7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14:paraId="2F9E82E2" w14:textId="50FD2001" w:rsidR="00AA4FE4" w:rsidRDefault="00993014" w:rsidP="00993014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</w:pPr>
            <w:r w:rsidRPr="00165E1F">
              <w:rPr>
                <w:rFonts w:hint="eastAsia"/>
                <w:u w:val="single"/>
              </w:rPr>
              <w:t>买家</w:t>
            </w:r>
            <w:r>
              <w:rPr>
                <w:rFonts w:hint="eastAsia"/>
              </w:rPr>
              <w:t>选择规格、购买数量，点击“购买”按钮；</w:t>
            </w:r>
          </w:p>
          <w:p w14:paraId="25EE6E9E" w14:textId="6FECEB75" w:rsidR="00993014" w:rsidRDefault="00993014" w:rsidP="00993014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</w:pPr>
            <w:r w:rsidRPr="00165E1F">
              <w:rPr>
                <w:rFonts w:hint="eastAsia"/>
                <w:u w:val="single"/>
              </w:rPr>
              <w:t>系统</w:t>
            </w:r>
            <w:r>
              <w:rPr>
                <w:rFonts w:hint="eastAsia"/>
              </w:rPr>
              <w:t>检查订单信息</w:t>
            </w:r>
            <w:r w:rsidRPr="00165E1F">
              <w:rPr>
                <w:rFonts w:hint="eastAsia"/>
                <w:u w:val="single"/>
              </w:rPr>
              <w:t>合格</w:t>
            </w:r>
            <w:r>
              <w:rPr>
                <w:rFonts w:hint="eastAsia"/>
              </w:rPr>
              <w:t>，创建一条订单记录，显示下单成功。</w:t>
            </w:r>
          </w:p>
        </w:tc>
      </w:tr>
      <w:tr w:rsidR="006932D2" w14:paraId="6ACC7F10" w14:textId="77777777" w:rsidTr="00646839">
        <w:tc>
          <w:tcPr>
            <w:tcW w:w="1591" w:type="dxa"/>
            <w:shd w:val="clear" w:color="auto" w:fill="auto"/>
          </w:tcPr>
          <w:p w14:paraId="42AA5789" w14:textId="1CA0E2C4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14:paraId="72B6A09F" w14:textId="345F7CCB" w:rsidR="006932D2" w:rsidRDefault="00993014" w:rsidP="00165E1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</w:t>
            </w:r>
            <w:r w:rsidR="00165E1F" w:rsidRPr="00165E1F">
              <w:rPr>
                <w:rFonts w:hint="eastAsia"/>
                <w:u w:val="single"/>
              </w:rPr>
              <w:t>小于</w:t>
            </w:r>
            <w:r w:rsidRPr="00165E1F">
              <w:rPr>
                <w:rFonts w:hint="eastAsia"/>
                <w:u w:val="single"/>
              </w:rPr>
              <w:t>0</w:t>
            </w:r>
            <w:r>
              <w:rPr>
                <w:rFonts w:hint="eastAsia"/>
              </w:rPr>
              <w:t>，</w:t>
            </w:r>
            <w:r w:rsidR="00165E1F">
              <w:rPr>
                <w:rFonts w:hint="eastAsia"/>
              </w:rPr>
              <w:t>提示数量不对；</w:t>
            </w:r>
          </w:p>
          <w:p w14:paraId="1BECE9A7" w14:textId="645A04C9" w:rsidR="00165E1F" w:rsidRDefault="00165E1F" w:rsidP="00165E1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系统检查发现购买数量大于库存量，提示库存不够；</w:t>
            </w:r>
          </w:p>
        </w:tc>
      </w:tr>
      <w:tr w:rsidR="006932D2" w14:paraId="3AFC75B4" w14:textId="77777777" w:rsidTr="00646839">
        <w:tc>
          <w:tcPr>
            <w:tcW w:w="1591" w:type="dxa"/>
            <w:shd w:val="clear" w:color="auto" w:fill="auto"/>
          </w:tcPr>
          <w:p w14:paraId="42336905" w14:textId="633CF3BD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14:paraId="4950C759" w14:textId="77777777" w:rsidR="006932D2" w:rsidRDefault="006932D2" w:rsidP="00646839">
            <w:pPr>
              <w:spacing w:line="360" w:lineRule="auto"/>
            </w:pPr>
          </w:p>
        </w:tc>
      </w:tr>
    </w:tbl>
    <w:p w14:paraId="023C421A" w14:textId="77777777" w:rsidR="006932D2" w:rsidRDefault="006932D2" w:rsidP="006932D2">
      <w:pPr>
        <w:spacing w:line="360" w:lineRule="auto"/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6146"/>
      </w:tblGrid>
      <w:tr w:rsidR="006932D2" w14:paraId="15A63EB0" w14:textId="77777777" w:rsidTr="00646839">
        <w:tc>
          <w:tcPr>
            <w:tcW w:w="1591" w:type="dxa"/>
            <w:shd w:val="clear" w:color="auto" w:fill="auto"/>
          </w:tcPr>
          <w:p w14:paraId="5CC08C67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14:paraId="61D724A8" w14:textId="65AD58F6" w:rsidR="006932D2" w:rsidRDefault="00B55384" w:rsidP="00646839">
            <w:pPr>
              <w:spacing w:line="360" w:lineRule="auto"/>
            </w:pPr>
            <w:r>
              <w:rPr>
                <w:rFonts w:hint="eastAsia"/>
              </w:rPr>
              <w:t>UC002</w:t>
            </w:r>
          </w:p>
        </w:tc>
      </w:tr>
      <w:tr w:rsidR="006932D2" w14:paraId="49B4BAE1" w14:textId="77777777" w:rsidTr="00646839">
        <w:tc>
          <w:tcPr>
            <w:tcW w:w="1591" w:type="dxa"/>
            <w:shd w:val="clear" w:color="auto" w:fill="auto"/>
          </w:tcPr>
          <w:p w14:paraId="25BFB0DE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14:paraId="45F100B3" w14:textId="77777777" w:rsidR="006932D2" w:rsidRDefault="006932D2" w:rsidP="00646839">
            <w:pPr>
              <w:spacing w:line="360" w:lineRule="auto"/>
            </w:pPr>
          </w:p>
        </w:tc>
      </w:tr>
      <w:tr w:rsidR="006932D2" w14:paraId="397AA1DB" w14:textId="77777777" w:rsidTr="00646839">
        <w:tc>
          <w:tcPr>
            <w:tcW w:w="1591" w:type="dxa"/>
            <w:shd w:val="clear" w:color="auto" w:fill="auto"/>
          </w:tcPr>
          <w:p w14:paraId="35721A23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lastRenderedPageBreak/>
              <w:t>用例描述：</w:t>
            </w:r>
          </w:p>
        </w:tc>
        <w:tc>
          <w:tcPr>
            <w:tcW w:w="6146" w:type="dxa"/>
            <w:shd w:val="clear" w:color="auto" w:fill="auto"/>
          </w:tcPr>
          <w:p w14:paraId="756186BB" w14:textId="77777777" w:rsidR="006932D2" w:rsidRDefault="006932D2" w:rsidP="00646839">
            <w:pPr>
              <w:spacing w:line="360" w:lineRule="auto"/>
            </w:pPr>
          </w:p>
        </w:tc>
      </w:tr>
      <w:tr w:rsidR="006932D2" w14:paraId="38B110B3" w14:textId="77777777" w:rsidTr="00646839">
        <w:tc>
          <w:tcPr>
            <w:tcW w:w="1591" w:type="dxa"/>
            <w:shd w:val="clear" w:color="auto" w:fill="auto"/>
          </w:tcPr>
          <w:p w14:paraId="30A01405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14:paraId="082CC5E8" w14:textId="77777777" w:rsidR="006932D2" w:rsidRDefault="006932D2" w:rsidP="00646839">
            <w:pPr>
              <w:spacing w:line="360" w:lineRule="auto"/>
            </w:pPr>
          </w:p>
        </w:tc>
      </w:tr>
      <w:tr w:rsidR="006932D2" w14:paraId="6DF92CF4" w14:textId="77777777" w:rsidTr="00646839">
        <w:trPr>
          <w:trHeight w:val="932"/>
        </w:trPr>
        <w:tc>
          <w:tcPr>
            <w:tcW w:w="1591" w:type="dxa"/>
            <w:shd w:val="clear" w:color="auto" w:fill="auto"/>
          </w:tcPr>
          <w:p w14:paraId="7BDA7E70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14:paraId="08317F9C" w14:textId="77777777" w:rsidR="006932D2" w:rsidRDefault="006932D2" w:rsidP="00646839">
            <w:pPr>
              <w:spacing w:line="360" w:lineRule="auto"/>
            </w:pPr>
          </w:p>
        </w:tc>
      </w:tr>
      <w:tr w:rsidR="006932D2" w14:paraId="2AEE2382" w14:textId="77777777" w:rsidTr="00646839">
        <w:tc>
          <w:tcPr>
            <w:tcW w:w="1591" w:type="dxa"/>
            <w:shd w:val="clear" w:color="auto" w:fill="auto"/>
          </w:tcPr>
          <w:p w14:paraId="0B3E9012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14:paraId="7A29A6BA" w14:textId="77777777" w:rsidR="006932D2" w:rsidRDefault="006932D2" w:rsidP="00646839">
            <w:pPr>
              <w:spacing w:line="360" w:lineRule="auto"/>
            </w:pPr>
          </w:p>
        </w:tc>
      </w:tr>
      <w:tr w:rsidR="006932D2" w14:paraId="5B7EB878" w14:textId="77777777" w:rsidTr="00646839">
        <w:tc>
          <w:tcPr>
            <w:tcW w:w="1591" w:type="dxa"/>
            <w:shd w:val="clear" w:color="auto" w:fill="auto"/>
          </w:tcPr>
          <w:p w14:paraId="0CD50879" w14:textId="77777777" w:rsidR="006932D2" w:rsidRDefault="006932D2" w:rsidP="00646839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14:paraId="63B2C00E" w14:textId="77777777" w:rsidR="006932D2" w:rsidRDefault="006932D2" w:rsidP="00646839">
            <w:pPr>
              <w:spacing w:line="360" w:lineRule="auto"/>
            </w:pPr>
          </w:p>
        </w:tc>
      </w:tr>
    </w:tbl>
    <w:p w14:paraId="2777B634" w14:textId="69C868A8" w:rsidR="006932D2" w:rsidRPr="001F1F0A" w:rsidRDefault="006932D2" w:rsidP="001F1F0A"/>
    <w:p w14:paraId="4863E712" w14:textId="6FC79FD0" w:rsidR="00EB6DE6" w:rsidRPr="00B641E4" w:rsidRDefault="00B641E4" w:rsidP="00E04C0D">
      <w:pPr>
        <w:snapToGrid w:val="0"/>
        <w:spacing w:line="360" w:lineRule="auto"/>
        <w:outlineLvl w:val="0"/>
        <w:rPr>
          <w:b/>
          <w:sz w:val="24"/>
        </w:rPr>
      </w:pPr>
      <w:r w:rsidRPr="00B641E4">
        <w:rPr>
          <w:rFonts w:hint="eastAsia"/>
          <w:b/>
          <w:sz w:val="24"/>
        </w:rPr>
        <w:t>二、过程模型</w:t>
      </w:r>
    </w:p>
    <w:p w14:paraId="12D7E90E" w14:textId="77777777" w:rsidR="007D5EE8" w:rsidRDefault="007D5EE8" w:rsidP="00D16161">
      <w:pPr>
        <w:spacing w:line="360" w:lineRule="auto"/>
        <w:ind w:left="360"/>
        <w:jc w:val="center"/>
        <w:rPr>
          <w:b/>
        </w:rPr>
      </w:pPr>
      <w:bookmarkStart w:id="4" w:name="OLE_LINK2"/>
    </w:p>
    <w:p w14:paraId="026A00A5" w14:textId="025AF429" w:rsidR="00D16161" w:rsidRDefault="00D16161" w:rsidP="00956611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</w:t>
      </w:r>
      <w:r w:rsidR="007D5EE8">
        <w:rPr>
          <w:rFonts w:hint="eastAsia"/>
        </w:rPr>
        <w:t>活动</w:t>
      </w:r>
      <w:r>
        <w:rPr>
          <w:rFonts w:hint="eastAsia"/>
        </w:rPr>
        <w:t>图</w:t>
      </w:r>
    </w:p>
    <w:p w14:paraId="299171AA" w14:textId="213D063E" w:rsidR="009A426E" w:rsidRDefault="009A426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CC0A96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70CE5FBB" w14:textId="77777777" w:rsidR="007D5EE8" w:rsidRDefault="007D5EE8" w:rsidP="007D5EE8">
      <w:pPr>
        <w:spacing w:line="360" w:lineRule="auto"/>
        <w:ind w:left="360"/>
        <w:jc w:val="center"/>
        <w:rPr>
          <w:b/>
        </w:rPr>
      </w:pPr>
    </w:p>
    <w:p w14:paraId="383B749B" w14:textId="3EEB347A" w:rsidR="007D5EE8" w:rsidRDefault="007D5EE8" w:rsidP="00956611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？？活动图</w:t>
      </w:r>
    </w:p>
    <w:p w14:paraId="5C608948" w14:textId="3D252BC6" w:rsidR="00242422" w:rsidRDefault="00242422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CC0A96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bookmarkEnd w:id="4"/>
    <w:p w14:paraId="7C9F4B02" w14:textId="68151488" w:rsidR="0075728B" w:rsidRPr="00F21803" w:rsidRDefault="00F21803" w:rsidP="00F21803">
      <w:pPr>
        <w:snapToGrid w:val="0"/>
        <w:spacing w:line="360" w:lineRule="auto"/>
        <w:outlineLvl w:val="0"/>
        <w:rPr>
          <w:b/>
          <w:sz w:val="24"/>
        </w:rPr>
      </w:pPr>
      <w:r w:rsidRPr="00F21803">
        <w:rPr>
          <w:rFonts w:hint="eastAsia"/>
          <w:b/>
          <w:sz w:val="24"/>
        </w:rPr>
        <w:t>三、</w:t>
      </w:r>
      <w:r w:rsidR="008A40A2">
        <w:rPr>
          <w:rFonts w:hint="eastAsia"/>
          <w:b/>
          <w:sz w:val="24"/>
        </w:rPr>
        <w:t>结构</w:t>
      </w:r>
      <w:r w:rsidR="00597094" w:rsidRPr="00F21803">
        <w:rPr>
          <w:rFonts w:hint="eastAsia"/>
          <w:b/>
          <w:sz w:val="24"/>
        </w:rPr>
        <w:t>模型</w:t>
      </w:r>
    </w:p>
    <w:p w14:paraId="4F926A9F" w14:textId="77777777" w:rsidR="00501E9A" w:rsidRDefault="00501E9A" w:rsidP="00501E9A">
      <w:pPr>
        <w:spacing w:line="360" w:lineRule="auto"/>
        <w:ind w:left="360"/>
        <w:jc w:val="center"/>
        <w:rPr>
          <w:b/>
        </w:rPr>
      </w:pPr>
      <w:bookmarkStart w:id="5" w:name="OLE_LINK3"/>
    </w:p>
    <w:p w14:paraId="3F112855" w14:textId="07333D3C" w:rsidR="00501E9A" w:rsidRDefault="00501E9A" w:rsidP="00501E9A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？？类图</w:t>
      </w:r>
    </w:p>
    <w:p w14:paraId="5F8234E9" w14:textId="01F90FF7" w:rsidR="00414A56" w:rsidRDefault="007E3279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A25DB8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1045252A" w14:textId="77777777" w:rsidR="00501E9A" w:rsidRDefault="00501E9A" w:rsidP="00501E9A">
      <w:pPr>
        <w:spacing w:line="360" w:lineRule="auto"/>
        <w:ind w:left="360"/>
        <w:jc w:val="center"/>
        <w:rPr>
          <w:b/>
        </w:rPr>
      </w:pPr>
    </w:p>
    <w:p w14:paraId="47AF7F65" w14:textId="27185166" w:rsidR="00501E9A" w:rsidRDefault="00501E9A" w:rsidP="00501E9A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？？类图</w:t>
      </w:r>
    </w:p>
    <w:bookmarkEnd w:id="5"/>
    <w:p w14:paraId="4F8F829C" w14:textId="4167C0E7" w:rsidR="00501E9A" w:rsidRDefault="007E3279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A25DB8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12A35F73" w14:textId="5A1E37F3" w:rsidR="00DD249B" w:rsidRPr="003A7617" w:rsidRDefault="008A40A2" w:rsidP="003A7617">
      <w:pPr>
        <w:snapToGrid w:val="0"/>
        <w:spacing w:line="360" w:lineRule="auto"/>
        <w:outlineLvl w:val="0"/>
        <w:rPr>
          <w:b/>
          <w:sz w:val="24"/>
        </w:rPr>
      </w:pPr>
      <w:r w:rsidRPr="003A7617">
        <w:rPr>
          <w:rFonts w:hint="eastAsia"/>
          <w:b/>
          <w:sz w:val="24"/>
        </w:rPr>
        <w:t>四、交互模型</w:t>
      </w:r>
    </w:p>
    <w:p w14:paraId="1DDC93B0" w14:textId="77777777" w:rsidR="00924E73" w:rsidRDefault="00924E73" w:rsidP="00924E73">
      <w:pPr>
        <w:spacing w:line="360" w:lineRule="auto"/>
        <w:ind w:left="360"/>
        <w:jc w:val="center"/>
        <w:rPr>
          <w:b/>
        </w:rPr>
      </w:pPr>
      <w:bookmarkStart w:id="6" w:name="OLE_LINK4"/>
    </w:p>
    <w:p w14:paraId="321A7744" w14:textId="7683016B" w:rsidR="00924E73" w:rsidRDefault="00924E73" w:rsidP="00924E73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？？顺序图</w:t>
      </w:r>
    </w:p>
    <w:bookmarkEnd w:id="6"/>
    <w:p w14:paraId="2402702C" w14:textId="44602493" w:rsidR="002F03CE" w:rsidRDefault="002F03C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A25DB8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5F434BF0" w14:textId="77777777" w:rsidR="00C4408B" w:rsidRPr="002F03CE" w:rsidRDefault="00C4408B" w:rsidP="00924E73">
      <w:pPr>
        <w:spacing w:line="360" w:lineRule="auto"/>
        <w:ind w:left="360"/>
        <w:jc w:val="center"/>
        <w:rPr>
          <w:b/>
        </w:rPr>
      </w:pPr>
    </w:p>
    <w:p w14:paraId="08878CB2" w14:textId="47C15644" w:rsidR="00924E73" w:rsidRDefault="00924E73" w:rsidP="00924E73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？？顺序图</w:t>
      </w:r>
    </w:p>
    <w:p w14:paraId="4C7F0447" w14:textId="37680042" w:rsidR="00B502A9" w:rsidRDefault="00B502A9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A25DB8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2091807E" w14:textId="0FA5A303" w:rsidR="00DD249B" w:rsidRPr="008C30CE" w:rsidRDefault="008C30CE" w:rsidP="008C30CE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Pr="008C30CE">
        <w:rPr>
          <w:rFonts w:hint="eastAsia"/>
          <w:b/>
          <w:sz w:val="24"/>
        </w:rPr>
        <w:t>状态模型</w:t>
      </w:r>
    </w:p>
    <w:p w14:paraId="2D816D50" w14:textId="77777777" w:rsidR="000515AD" w:rsidRDefault="000515AD" w:rsidP="000515AD">
      <w:pPr>
        <w:spacing w:line="360" w:lineRule="auto"/>
        <w:ind w:left="360"/>
        <w:jc w:val="center"/>
        <w:rPr>
          <w:b/>
        </w:rPr>
      </w:pPr>
    </w:p>
    <w:p w14:paraId="594B62B7" w14:textId="36A74481" w:rsidR="000515AD" w:rsidRDefault="000515AD" w:rsidP="000515AD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？？状态图</w:t>
      </w:r>
    </w:p>
    <w:p w14:paraId="02BB28BC" w14:textId="2BDEAA30" w:rsidR="003A6878" w:rsidRDefault="003A6878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A25DB8">
        <w:rPr>
          <w:rFonts w:hint="eastAsia"/>
        </w:rPr>
        <w:t>模型要点及</w:t>
      </w:r>
      <w:r>
        <w:rPr>
          <w:rFonts w:hint="eastAsia"/>
        </w:rPr>
        <w:t>你画的图，至少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0CEB1A49" w14:textId="60265C12" w:rsidR="005A5A07" w:rsidRPr="00A0650A" w:rsidRDefault="005A5A07" w:rsidP="00A0650A">
      <w:pPr>
        <w:snapToGrid w:val="0"/>
        <w:spacing w:line="360" w:lineRule="auto"/>
        <w:outlineLvl w:val="0"/>
        <w:rPr>
          <w:b/>
          <w:sz w:val="24"/>
        </w:rPr>
      </w:pPr>
      <w:r w:rsidRPr="00A0650A">
        <w:rPr>
          <w:rFonts w:hint="eastAsia"/>
          <w:b/>
          <w:sz w:val="24"/>
        </w:rPr>
        <w:t>总结</w:t>
      </w:r>
    </w:p>
    <w:p w14:paraId="6711A66F" w14:textId="3675F0D5" w:rsidR="00A0650A" w:rsidRDefault="00A25DB8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lastRenderedPageBreak/>
        <w:t>总结整个建模过程，写出心得体会</w:t>
      </w:r>
      <w:r w:rsidR="0066367D">
        <w:rPr>
          <w:rFonts w:hint="eastAsia"/>
        </w:rPr>
        <w:t>。</w:t>
      </w:r>
    </w:p>
    <w:p w14:paraId="24C7C6DE" w14:textId="77777777" w:rsidR="008F4B96" w:rsidRDefault="008F4B96" w:rsidP="008F4B96">
      <w:pPr>
        <w:snapToGrid w:val="0"/>
        <w:spacing w:line="360" w:lineRule="auto"/>
        <w:ind w:firstLineChars="200" w:firstLine="420"/>
      </w:pPr>
    </w:p>
    <w:sectPr w:rsidR="008F4B96">
      <w:footerReference w:type="even" r:id="rId10"/>
      <w:footerReference w:type="default" r:id="rId11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9-04-20T22:45:00Z" w:initials="Office">
    <w:p w14:paraId="08E98024" w14:textId="7D5A161F" w:rsidR="00065EFC" w:rsidRPr="00065EFC" w:rsidRDefault="00065EFC">
      <w:pPr>
        <w:pStyle w:val="ad"/>
      </w:pPr>
      <w:r>
        <w:rPr>
          <w:rStyle w:val="ac"/>
        </w:rPr>
        <w:annotationRef/>
      </w:r>
      <w:r w:rsidRPr="00065EFC">
        <w:rPr>
          <w:rFonts w:hint="eastAsia"/>
        </w:rPr>
        <w:t>页数要求：最少</w:t>
      </w:r>
      <w:r w:rsidRPr="00065EFC">
        <w:rPr>
          <w:rFonts w:hint="eastAsia"/>
        </w:rPr>
        <w:t>4</w:t>
      </w:r>
      <w:r w:rsidRPr="00065EFC">
        <w:rPr>
          <w:rFonts w:hint="eastAsia"/>
        </w:rPr>
        <w:t>页，最多</w:t>
      </w:r>
      <w:r w:rsidRPr="00065EFC">
        <w:rPr>
          <w:rFonts w:hint="eastAsia"/>
        </w:rPr>
        <w:t>6</w:t>
      </w:r>
      <w:r w:rsidRPr="00065EFC">
        <w:rPr>
          <w:rFonts w:hint="eastAsia"/>
        </w:rPr>
        <w:t>页，双面打印。</w:t>
      </w:r>
    </w:p>
  </w:comment>
  <w:comment w:id="3" w:author="Microsoft Office 用户" w:date="2019-04-20T22:37:00Z" w:initials="Office">
    <w:p w14:paraId="757A99FE" w14:textId="3797C229" w:rsidR="00BE2348" w:rsidRDefault="00BE234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用格式刷复制图标题格式，自动编号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98024" w15:done="0"/>
  <w15:commentEx w15:paraId="757A99F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4B7FC" w14:textId="77777777" w:rsidR="00597582" w:rsidRDefault="00597582">
      <w:r>
        <w:separator/>
      </w:r>
    </w:p>
  </w:endnote>
  <w:endnote w:type="continuationSeparator" w:id="0">
    <w:p w14:paraId="68917AA6" w14:textId="77777777" w:rsidR="00597582" w:rsidRDefault="0059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647539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OSZw8D7AAAA4QEAABMAAAAAAAAAAAAA&#10;AAAAAAAAAFtDb250ZW50X1R5cGVzXS54bWxQSwECLQAUAAYACAAAACEAI7Jq4dcAAACUAQAACwAA&#10;AAAAAAAAAAAAAAAsAQAAX3JlbHMvLnJlbHNQSwECLQAUAAYACAAAACEAJa/cxUcCAAAyBAAADgAA&#10;AAAAAAAAAAAAAAAsAgAAZHJzL2Uyb0RvYy54bWxQSwECLQAUAAYACAAAACEA8tH9U9cAAAACAQAA&#10;DwAAAAAAAAAAAAAAAACfBAAAZHJzL2Rvd25yZXYueG1sUEsFBgAAAAAEAAQA8wAAAKMF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486227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DCD29" w14:textId="77777777" w:rsidR="00597582" w:rsidRDefault="00597582">
      <w:r>
        <w:separator/>
      </w:r>
    </w:p>
  </w:footnote>
  <w:footnote w:type="continuationSeparator" w:id="0">
    <w:p w14:paraId="3298E0EA" w14:textId="77777777" w:rsidR="00597582" w:rsidRDefault="0059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285D9B"/>
    <w:multiLevelType w:val="hybridMultilevel"/>
    <w:tmpl w:val="B0F895F4"/>
    <w:lvl w:ilvl="0" w:tplc="C502677A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4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5AD"/>
    <w:rsid w:val="000626E5"/>
    <w:rsid w:val="00065EFC"/>
    <w:rsid w:val="00093F56"/>
    <w:rsid w:val="000B6A44"/>
    <w:rsid w:val="000D0321"/>
    <w:rsid w:val="0011156F"/>
    <w:rsid w:val="00132706"/>
    <w:rsid w:val="001447F0"/>
    <w:rsid w:val="00165E1F"/>
    <w:rsid w:val="00172A27"/>
    <w:rsid w:val="00180906"/>
    <w:rsid w:val="001B66B7"/>
    <w:rsid w:val="001F1F0A"/>
    <w:rsid w:val="00242422"/>
    <w:rsid w:val="002562B7"/>
    <w:rsid w:val="00296D5D"/>
    <w:rsid w:val="002E00B4"/>
    <w:rsid w:val="002E0A57"/>
    <w:rsid w:val="002E4B3B"/>
    <w:rsid w:val="002E7D25"/>
    <w:rsid w:val="002F03CE"/>
    <w:rsid w:val="00337895"/>
    <w:rsid w:val="003458E2"/>
    <w:rsid w:val="00347DE8"/>
    <w:rsid w:val="003628FC"/>
    <w:rsid w:val="003A06F8"/>
    <w:rsid w:val="003A6878"/>
    <w:rsid w:val="003A7617"/>
    <w:rsid w:val="003B0F7B"/>
    <w:rsid w:val="004002DB"/>
    <w:rsid w:val="004049D8"/>
    <w:rsid w:val="00406DF5"/>
    <w:rsid w:val="00412791"/>
    <w:rsid w:val="00414A56"/>
    <w:rsid w:val="00426525"/>
    <w:rsid w:val="004345EC"/>
    <w:rsid w:val="00486227"/>
    <w:rsid w:val="00494A15"/>
    <w:rsid w:val="00501230"/>
    <w:rsid w:val="00501E9A"/>
    <w:rsid w:val="0053667C"/>
    <w:rsid w:val="0053692E"/>
    <w:rsid w:val="005664AF"/>
    <w:rsid w:val="00597094"/>
    <w:rsid w:val="00597582"/>
    <w:rsid w:val="00597DC1"/>
    <w:rsid w:val="005A5A07"/>
    <w:rsid w:val="005E00DF"/>
    <w:rsid w:val="005E38B1"/>
    <w:rsid w:val="005E7958"/>
    <w:rsid w:val="005F1898"/>
    <w:rsid w:val="00603100"/>
    <w:rsid w:val="0061091A"/>
    <w:rsid w:val="00645180"/>
    <w:rsid w:val="00646839"/>
    <w:rsid w:val="00647539"/>
    <w:rsid w:val="00653AE6"/>
    <w:rsid w:val="0066367D"/>
    <w:rsid w:val="00671634"/>
    <w:rsid w:val="00683920"/>
    <w:rsid w:val="006932D2"/>
    <w:rsid w:val="006B3468"/>
    <w:rsid w:val="006C6692"/>
    <w:rsid w:val="006E39B4"/>
    <w:rsid w:val="006E5C76"/>
    <w:rsid w:val="006F484E"/>
    <w:rsid w:val="00736D9F"/>
    <w:rsid w:val="007520A6"/>
    <w:rsid w:val="0075728B"/>
    <w:rsid w:val="00782630"/>
    <w:rsid w:val="007978A0"/>
    <w:rsid w:val="007B3808"/>
    <w:rsid w:val="007D5966"/>
    <w:rsid w:val="007D5EE8"/>
    <w:rsid w:val="007E3279"/>
    <w:rsid w:val="00805368"/>
    <w:rsid w:val="0080657B"/>
    <w:rsid w:val="00824C1D"/>
    <w:rsid w:val="00825743"/>
    <w:rsid w:val="008300C7"/>
    <w:rsid w:val="00852C9F"/>
    <w:rsid w:val="00890571"/>
    <w:rsid w:val="00893523"/>
    <w:rsid w:val="008A12FD"/>
    <w:rsid w:val="008A40A2"/>
    <w:rsid w:val="008C30CE"/>
    <w:rsid w:val="008D22F9"/>
    <w:rsid w:val="008D4512"/>
    <w:rsid w:val="008D4CCA"/>
    <w:rsid w:val="008F4B96"/>
    <w:rsid w:val="00912438"/>
    <w:rsid w:val="00924E73"/>
    <w:rsid w:val="00956611"/>
    <w:rsid w:val="00993014"/>
    <w:rsid w:val="009A426E"/>
    <w:rsid w:val="009B1466"/>
    <w:rsid w:val="009E38FC"/>
    <w:rsid w:val="009F62ED"/>
    <w:rsid w:val="00A007BC"/>
    <w:rsid w:val="00A0650A"/>
    <w:rsid w:val="00A25DB8"/>
    <w:rsid w:val="00A353B5"/>
    <w:rsid w:val="00A44BD5"/>
    <w:rsid w:val="00A8604E"/>
    <w:rsid w:val="00AA4FE4"/>
    <w:rsid w:val="00AB6B92"/>
    <w:rsid w:val="00AD3E0E"/>
    <w:rsid w:val="00AF7A75"/>
    <w:rsid w:val="00B030FF"/>
    <w:rsid w:val="00B076F7"/>
    <w:rsid w:val="00B34BF4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E2348"/>
    <w:rsid w:val="00C06EB3"/>
    <w:rsid w:val="00C21A0D"/>
    <w:rsid w:val="00C3667A"/>
    <w:rsid w:val="00C4408B"/>
    <w:rsid w:val="00C661FB"/>
    <w:rsid w:val="00C70F2C"/>
    <w:rsid w:val="00C94954"/>
    <w:rsid w:val="00C97949"/>
    <w:rsid w:val="00CC0A96"/>
    <w:rsid w:val="00CC0B2A"/>
    <w:rsid w:val="00CD2015"/>
    <w:rsid w:val="00CD4E98"/>
    <w:rsid w:val="00D12BE6"/>
    <w:rsid w:val="00D16161"/>
    <w:rsid w:val="00D43827"/>
    <w:rsid w:val="00D747F0"/>
    <w:rsid w:val="00DC39D2"/>
    <w:rsid w:val="00DC7A79"/>
    <w:rsid w:val="00DD249B"/>
    <w:rsid w:val="00DF3DD0"/>
    <w:rsid w:val="00E04C0D"/>
    <w:rsid w:val="00E12974"/>
    <w:rsid w:val="00E15388"/>
    <w:rsid w:val="00E15D34"/>
    <w:rsid w:val="00E15F42"/>
    <w:rsid w:val="00E8533A"/>
    <w:rsid w:val="00EB6DE6"/>
    <w:rsid w:val="00EC450D"/>
    <w:rsid w:val="00ED44C7"/>
    <w:rsid w:val="00EF1E46"/>
    <w:rsid w:val="00F15714"/>
    <w:rsid w:val="00F21803"/>
    <w:rsid w:val="00F50DCF"/>
    <w:rsid w:val="00F57F9D"/>
    <w:rsid w:val="00FB41D4"/>
    <w:rsid w:val="00FC6C09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styleId="ac">
    <w:name w:val="annotation reference"/>
    <w:basedOn w:val="a0"/>
    <w:semiHidden/>
    <w:unhideWhenUsed/>
    <w:rsid w:val="00BE2348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BE2348"/>
    <w:pPr>
      <w:jc w:val="left"/>
    </w:pPr>
  </w:style>
  <w:style w:type="character" w:customStyle="1" w:styleId="ae">
    <w:name w:val="批注文字字符"/>
    <w:basedOn w:val="a0"/>
    <w:link w:val="ad"/>
    <w:semiHidden/>
    <w:rsid w:val="00BE234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BE2348"/>
    <w:rPr>
      <w:b/>
      <w:bCs/>
    </w:rPr>
  </w:style>
  <w:style w:type="character" w:customStyle="1" w:styleId="af0">
    <w:name w:val="批注主题字符"/>
    <w:basedOn w:val="ae"/>
    <w:link w:val="af"/>
    <w:semiHidden/>
    <w:rsid w:val="00BE2348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108</Words>
  <Characters>621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计算机科学系实验报告（首页）</vt:lpstr>
    </vt:vector>
  </TitlesOfParts>
  <Manager/>
  <Company>Mircosoft</Company>
  <LinksUpToDate>false</LinksUpToDate>
  <CharactersWithSpaces>728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Microsoft Office 用户</cp:lastModifiedBy>
  <cp:revision>82</cp:revision>
  <cp:lastPrinted>2014-12-21T02:57:00Z</cp:lastPrinted>
  <dcterms:created xsi:type="dcterms:W3CDTF">2015-11-27T03:09:00Z</dcterms:created>
  <dcterms:modified xsi:type="dcterms:W3CDTF">2019-04-20T14:52:00Z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